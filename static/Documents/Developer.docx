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64E38417" w14:textId="77777777" w:rsidTr="00A21AF8">
        <w:tc>
          <w:tcPr>
            <w:tcW w:w="2160" w:type="dxa"/>
            <w:gridSpan w:val="2"/>
          </w:tcPr>
          <w:p w14:paraId="7C7AF703" w14:textId="483A2795" w:rsidR="004B4147" w:rsidRPr="004B4147" w:rsidRDefault="004B4147" w:rsidP="004B4147">
            <w:pPr>
              <w:pStyle w:val="Logo"/>
            </w:pP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39F41C03" w14:textId="4E9F7A93" w:rsidR="004B4147" w:rsidRPr="004B4147" w:rsidRDefault="00A573ED" w:rsidP="003D4E84">
            <w:pPr>
              <w:pStyle w:val="Title"/>
            </w:pPr>
            <w:r>
              <w:t>Ardit</w:t>
            </w:r>
            <w:r w:rsidR="003D4E84">
              <w:t xml:space="preserve"> </w:t>
            </w:r>
            <w:r>
              <w:t>Cuko</w:t>
            </w:r>
          </w:p>
        </w:tc>
      </w:tr>
      <w:tr w:rsidR="00A21AF8" w:rsidRPr="004B4147" w14:paraId="44AD3676" w14:textId="77777777" w:rsidTr="007772B1">
        <w:tc>
          <w:tcPr>
            <w:tcW w:w="2160" w:type="dxa"/>
            <w:gridSpan w:val="2"/>
          </w:tcPr>
          <w:p w14:paraId="074F60DE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0B43D774" w14:textId="226AE375" w:rsidR="00A21AF8" w:rsidRPr="004B4147" w:rsidRDefault="00A573ED" w:rsidP="00A21AF8">
            <w:pPr>
              <w:pStyle w:val="Jobtitle"/>
            </w:pPr>
            <w:r>
              <w:t>Juni</w:t>
            </w:r>
            <w:r w:rsidR="003D4E84">
              <w:t>o</w:t>
            </w:r>
            <w:r>
              <w:t>r Python Programmer</w:t>
            </w:r>
          </w:p>
        </w:tc>
      </w:tr>
      <w:tr w:rsidR="007772B1" w:rsidRPr="004B4147" w14:paraId="77050E80" w14:textId="77777777" w:rsidTr="00C777FF">
        <w:trPr>
          <w:trHeight w:val="720"/>
        </w:trPr>
        <w:tc>
          <w:tcPr>
            <w:tcW w:w="2160" w:type="dxa"/>
            <w:gridSpan w:val="2"/>
          </w:tcPr>
          <w:p w14:paraId="440F24FC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140AA267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3883FC3A" w14:textId="77777777" w:rsidTr="00452292">
        <w:tc>
          <w:tcPr>
            <w:tcW w:w="540" w:type="dxa"/>
            <w:vAlign w:val="center"/>
          </w:tcPr>
          <w:p w14:paraId="180A3079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EBC2EB" wp14:editId="50A1A223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4A439E73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9F2620E" w14:textId="74B790D9" w:rsidR="00BF0DAF" w:rsidRPr="00B03ED5" w:rsidRDefault="00A573ED" w:rsidP="00BF0DAF">
            <w:pPr>
              <w:pStyle w:val="Contact"/>
            </w:pPr>
            <w:r>
              <w:t>215-934-2512</w:t>
            </w:r>
          </w:p>
        </w:tc>
        <w:tc>
          <w:tcPr>
            <w:tcW w:w="450" w:type="dxa"/>
          </w:tcPr>
          <w:p w14:paraId="42A89398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B8907C4FF38B45C4808143EDFF4A2E3E"/>
              </w:placeholder>
              <w:temporary/>
              <w:showingPlcHdr/>
              <w15:appearance w15:val="hidden"/>
            </w:sdtPr>
            <w:sdtEndPr/>
            <w:sdtContent>
              <w:p w14:paraId="58330642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5936DDF3" w14:textId="77777777" w:rsidTr="00452292">
        <w:tc>
          <w:tcPr>
            <w:tcW w:w="540" w:type="dxa"/>
            <w:vAlign w:val="center"/>
          </w:tcPr>
          <w:p w14:paraId="3A700647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3D600B7" wp14:editId="23E64AD1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49E32628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6AD9706" w14:textId="634072FD" w:rsidR="00BF0DAF" w:rsidRPr="00B03ED5" w:rsidRDefault="001E0226" w:rsidP="00BF0DAF">
            <w:pPr>
              <w:pStyle w:val="Contact"/>
            </w:pPr>
            <w:hyperlink r:id="rId16" w:history="1">
              <w:r w:rsidR="00A573ED" w:rsidRPr="006D541E">
                <w:rPr>
                  <w:rStyle w:val="Hyperlink"/>
                </w:rPr>
                <w:t>engacuko@gmail.com</w:t>
              </w:r>
            </w:hyperlink>
          </w:p>
        </w:tc>
        <w:tc>
          <w:tcPr>
            <w:tcW w:w="450" w:type="dxa"/>
          </w:tcPr>
          <w:p w14:paraId="7C87BB16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7E212935" w14:textId="77777777" w:rsidR="00BF0DAF" w:rsidRPr="00997E86" w:rsidRDefault="00BF0DAF" w:rsidP="00BF0DAF"/>
        </w:tc>
      </w:tr>
      <w:tr w:rsidR="00CD2FD2" w:rsidRPr="00CD2FD2" w14:paraId="73B75C05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28ED8B52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4D101B3" wp14:editId="713B1EB2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1F6328AF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C068CAD" w14:textId="4EF95D89" w:rsidR="00CD2FD2" w:rsidRPr="00B03ED5" w:rsidRDefault="00A573ED" w:rsidP="00CD2FD2">
            <w:pPr>
              <w:pStyle w:val="Contact"/>
            </w:pPr>
            <w:r>
              <w:t>Boston/Massachusetts</w:t>
            </w:r>
          </w:p>
        </w:tc>
        <w:tc>
          <w:tcPr>
            <w:tcW w:w="450" w:type="dxa"/>
          </w:tcPr>
          <w:p w14:paraId="624F920D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21A2E852" w14:textId="38378306" w:rsidR="00CD2FD2" w:rsidRPr="003D4E84" w:rsidRDefault="00A573ED" w:rsidP="00CD2FD2">
            <w:pPr>
              <w:pStyle w:val="Introduction"/>
              <w:rPr>
                <w:sz w:val="22"/>
                <w:szCs w:val="22"/>
              </w:rPr>
            </w:pPr>
            <w:r w:rsidRPr="003D4E84">
              <w:rPr>
                <w:sz w:val="22"/>
                <w:szCs w:val="22"/>
              </w:rPr>
              <w:t>Certified entry-level python programmer, offering 4 years of extensive experience in industry as IT Specialist, and exceptional analytical and critical thinking skills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1B76557" w14:textId="060B560B" w:rsidR="00CD2FD2" w:rsidRPr="00CD2FD2" w:rsidRDefault="00A573ED" w:rsidP="00CD2FD2">
            <w:pPr>
              <w:rPr>
                <w:lang w:val="it-IT"/>
              </w:rPr>
            </w:pPr>
            <w:r>
              <w:rPr>
                <w:lang w:val="it-IT"/>
              </w:rPr>
              <w:t>Delivers a proactive approach, great work ethic , and the ability to function well in fast-paced/deadline-driven team enviroments</w:t>
            </w:r>
            <w:r w:rsidR="003D4E84">
              <w:rPr>
                <w:lang w:val="it-IT"/>
              </w:rPr>
              <w:t xml:space="preserve">. </w:t>
            </w:r>
          </w:p>
        </w:tc>
      </w:tr>
      <w:tr w:rsidR="00CD2FD2" w:rsidRPr="00997E86" w14:paraId="0370395C" w14:textId="77777777" w:rsidTr="00452292">
        <w:tc>
          <w:tcPr>
            <w:tcW w:w="540" w:type="dxa"/>
            <w:vAlign w:val="center"/>
          </w:tcPr>
          <w:p w14:paraId="5C522C78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415775F" wp14:editId="46912FC8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1C70E67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780E3B7" w14:textId="6EF7D7A5" w:rsidR="00A573ED" w:rsidRPr="00A573ED" w:rsidRDefault="009C4FD6" w:rsidP="00CD2FD2">
            <w:pPr>
              <w:pStyle w:val="Contact"/>
              <w:rPr>
                <w:sz w:val="16"/>
                <w:szCs w:val="16"/>
              </w:rPr>
            </w:pPr>
            <w:hyperlink r:id="rId23" w:history="1">
              <w:r w:rsidRPr="0070531C">
                <w:rPr>
                  <w:rStyle w:val="Hyperlink"/>
                  <w:sz w:val="16"/>
                  <w:szCs w:val="16"/>
                </w:rPr>
                <w:t>https://www.linkedin.com/in/ardit-cuko-764133180/</w:t>
              </w:r>
            </w:hyperlink>
          </w:p>
        </w:tc>
        <w:tc>
          <w:tcPr>
            <w:tcW w:w="450" w:type="dxa"/>
          </w:tcPr>
          <w:p w14:paraId="06ACC172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C85DD59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6897C3F" w14:textId="77777777" w:rsidR="00CD2FD2" w:rsidRPr="00997E86" w:rsidRDefault="00CD2FD2" w:rsidP="00CD2FD2"/>
        </w:tc>
      </w:tr>
      <w:tr w:rsidR="00CD2FD2" w:rsidRPr="00997E86" w14:paraId="43D5CA30" w14:textId="77777777" w:rsidTr="00452292">
        <w:tc>
          <w:tcPr>
            <w:tcW w:w="540" w:type="dxa"/>
            <w:vAlign w:val="center"/>
          </w:tcPr>
          <w:p w14:paraId="035521F1" w14:textId="07B08DF6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7403D1C5" w14:textId="41161857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51936DC0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FE640FC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F57BC0B" w14:textId="77777777" w:rsidR="00CD2FD2" w:rsidRPr="00997E86" w:rsidRDefault="00CD2FD2" w:rsidP="00CD2FD2"/>
        </w:tc>
      </w:tr>
      <w:tr w:rsidR="00CD2FD2" w:rsidRPr="00997E86" w14:paraId="5F095CC3" w14:textId="77777777" w:rsidTr="00452292">
        <w:tc>
          <w:tcPr>
            <w:tcW w:w="540" w:type="dxa"/>
            <w:vAlign w:val="center"/>
          </w:tcPr>
          <w:p w14:paraId="7BBA6542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E33C785" wp14:editId="637A09D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6242F559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6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8CB7C4E" w14:textId="7A65CB17" w:rsidR="00CD2FD2" w:rsidRPr="003C2244" w:rsidRDefault="00CE7C8A" w:rsidP="00CD2FD2">
            <w:pPr>
              <w:pStyle w:val="Contact"/>
              <w:rPr>
                <w:sz w:val="16"/>
                <w:szCs w:val="16"/>
              </w:rPr>
            </w:pPr>
            <w:hyperlink r:id="rId27" w:history="1">
              <w:r w:rsidRPr="0070531C">
                <w:rPr>
                  <w:rStyle w:val="Hyperlink"/>
                  <w:sz w:val="16"/>
                  <w:szCs w:val="16"/>
                </w:rPr>
                <w:t>https://admac-hu</w:t>
              </w:r>
              <w:r w:rsidRPr="0070531C">
                <w:rPr>
                  <w:rStyle w:val="Hyperlink"/>
                  <w:sz w:val="16"/>
                  <w:szCs w:val="16"/>
                </w:rPr>
                <w:t>b</w:t>
              </w:r>
              <w:r w:rsidRPr="0070531C">
                <w:rPr>
                  <w:rStyle w:val="Hyperlink"/>
                  <w:sz w:val="16"/>
                  <w:szCs w:val="16"/>
                </w:rPr>
                <w:t>.github.io/</w:t>
              </w:r>
            </w:hyperlink>
          </w:p>
        </w:tc>
        <w:tc>
          <w:tcPr>
            <w:tcW w:w="450" w:type="dxa"/>
          </w:tcPr>
          <w:p w14:paraId="716C8264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AD33029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2EB7C39" w14:textId="77777777" w:rsidR="00CD2FD2" w:rsidRPr="00997E86" w:rsidRDefault="00CD2FD2" w:rsidP="00CD2FD2"/>
        </w:tc>
      </w:tr>
      <w:tr w:rsidR="00CD2FD2" w:rsidRPr="00997E86" w14:paraId="2972F764" w14:textId="77777777" w:rsidTr="003D4E84">
        <w:trPr>
          <w:trHeight w:val="395"/>
        </w:trPr>
        <w:tc>
          <w:tcPr>
            <w:tcW w:w="3870" w:type="dxa"/>
            <w:gridSpan w:val="3"/>
          </w:tcPr>
          <w:p w14:paraId="05389EAD" w14:textId="77777777" w:rsidR="00CD2FD2" w:rsidRPr="00997E86" w:rsidRDefault="00CD2FD2" w:rsidP="00CD2FD2"/>
        </w:tc>
        <w:tc>
          <w:tcPr>
            <w:tcW w:w="450" w:type="dxa"/>
          </w:tcPr>
          <w:p w14:paraId="682C13A9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7DFB18CD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4F36B95" w14:textId="77777777" w:rsidR="00CD2FD2" w:rsidRPr="00997E86" w:rsidRDefault="00CD2FD2" w:rsidP="00CD2FD2"/>
        </w:tc>
      </w:tr>
      <w:tr w:rsidR="00CD2FD2" w:rsidRPr="00997E86" w14:paraId="0FE9D18C" w14:textId="77777777" w:rsidTr="005B7DB3">
        <w:trPr>
          <w:trHeight w:val="288"/>
        </w:trPr>
        <w:tc>
          <w:tcPr>
            <w:tcW w:w="3870" w:type="dxa"/>
            <w:gridSpan w:val="3"/>
          </w:tcPr>
          <w:p w14:paraId="3A897D03" w14:textId="77777777" w:rsidR="00CD2FD2" w:rsidRPr="00997E86" w:rsidRDefault="00CD2FD2" w:rsidP="00CD2FD2"/>
        </w:tc>
        <w:tc>
          <w:tcPr>
            <w:tcW w:w="450" w:type="dxa"/>
          </w:tcPr>
          <w:p w14:paraId="478DB315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221C020D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278762E6" w14:textId="77777777" w:rsidR="00CD2FD2" w:rsidRPr="00997E86" w:rsidRDefault="00CD2FD2" w:rsidP="00CD2FD2"/>
        </w:tc>
      </w:tr>
      <w:tr w:rsidR="00144072" w:rsidRPr="00997E86" w14:paraId="7063236B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p w14:paraId="18189FFC" w14:textId="5C5256B4" w:rsidR="00144072" w:rsidRDefault="008D4DAB" w:rsidP="00144072">
            <w:pPr>
              <w:pStyle w:val="Heading1"/>
            </w:pPr>
            <w:r>
              <w:t>Languages</w:t>
            </w:r>
          </w:p>
          <w:p w14:paraId="03BE3BE6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D9473D" wp14:editId="35C8ADEC">
                      <wp:extent cx="2316226" cy="739471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6226" cy="739471"/>
                                <a:chOff x="-151101" y="348105"/>
                                <a:chExt cx="2316226" cy="1520135"/>
                              </a:xfrm>
                            </wpg:grpSpPr>
                            <wps:wsp>
                              <wps:cNvPr id="57" name="TextBox 55">
                                <a:extLst>
                                  <a:ext uri="{FF2B5EF4-FFF2-40B4-BE49-F238E27FC236}">
                                    <a16:creationId xmlns:a16="http://schemas.microsoft.com/office/drawing/2014/main" id="{4707D8E0-47D0-4021-A9B6-EB99DCC9085A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151101" y="348105"/>
                                  <a:ext cx="2152098" cy="37594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EED62FC" w14:textId="6EC4F466" w:rsidR="00144072" w:rsidRPr="008E2197" w:rsidRDefault="008D4DAB" w:rsidP="008D4DAB">
                                    <w:pPr>
                                      <w:pStyle w:val="Skill"/>
                                      <w:jc w:val="left"/>
                                    </w:pPr>
                                    <w:r>
                                      <w:t xml:space="preserve">                       Albanian - native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41" name="TextBox 114">
                                <a:extLst>
                                  <a:ext uri="{FF2B5EF4-FFF2-40B4-BE49-F238E27FC236}">
                                    <a16:creationId xmlns:a16="http://schemas.microsoft.com/office/drawing/2014/main" id="{F5EF88ED-22DC-4B3A-A82B-3519289C50BB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139727" y="677614"/>
                                  <a:ext cx="2152098" cy="35700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30CD16E" w14:textId="3614758E" w:rsidR="003C2244" w:rsidRPr="008E2197" w:rsidRDefault="008D4DAB" w:rsidP="003C2244">
                                    <w:pPr>
                                      <w:pStyle w:val="Skill"/>
                                    </w:pPr>
                                    <w:r>
                                      <w:t xml:space="preserve">English – Fully Proficient </w:t>
                                    </w:r>
                                  </w:p>
                                  <w:p w14:paraId="065C6794" w14:textId="7E2B0286" w:rsidR="008E2197" w:rsidRDefault="008E2197" w:rsidP="008E2197">
                                    <w:pPr>
                                      <w:pStyle w:val="Skill"/>
                                    </w:pPr>
                                  </w:p>
                                  <w:p w14:paraId="21FE4CD8" w14:textId="77777777" w:rsidR="00144072" w:rsidRDefault="00144072" w:rsidP="0014407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37" name="TextBox 119">
                                <a:extLst>
                                  <a:ext uri="{FF2B5EF4-FFF2-40B4-BE49-F238E27FC236}">
                                    <a16:creationId xmlns:a16="http://schemas.microsoft.com/office/drawing/2014/main" id="{E122A79F-82DC-41FF-89A7-9190F00BCC2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3024" y="1058010"/>
                                  <a:ext cx="2118467" cy="38524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D643A44" w14:textId="1045651A" w:rsidR="008E2197" w:rsidRDefault="003C2244" w:rsidP="003C2244">
                                    <w:pPr>
                                      <w:pStyle w:val="Skill"/>
                                      <w:jc w:val="left"/>
                                    </w:pPr>
                                    <w:r>
                                      <w:t xml:space="preserve">                </w:t>
                                    </w:r>
                                    <w:r w:rsidR="008D4DAB">
                                      <w:t>Italian – Fully Proficient</w:t>
                                    </w:r>
                                  </w:p>
                                  <w:p w14:paraId="691C29A7" w14:textId="77777777" w:rsidR="00144072" w:rsidRDefault="00144072" w:rsidP="0014407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33" name="TextBox 124">
                                <a:extLst>
                                  <a:ext uri="{FF2B5EF4-FFF2-40B4-BE49-F238E27FC236}">
                                    <a16:creationId xmlns:a16="http://schemas.microsoft.com/office/drawing/2014/main" id="{01F13476-8E95-4C66-8BED-5A2D32854DED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3027" y="1470934"/>
                                  <a:ext cx="2152098" cy="29923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0BA4953" w14:textId="1B629B4D" w:rsidR="008E2197" w:rsidRDefault="008D4DAB" w:rsidP="008D4DAB">
                                    <w:pPr>
                                      <w:pStyle w:val="Skill"/>
                                      <w:jc w:val="left"/>
                                    </w:pPr>
                                    <w:r>
                                      <w:t xml:space="preserve">                Spanish - Beginner</w:t>
                                    </w:r>
                                  </w:p>
                                  <w:p w14:paraId="059B9527" w14:textId="77777777" w:rsidR="00144072" w:rsidRDefault="00144072" w:rsidP="0014407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32" name="TextBox 132">
                                <a:extLst>
                                  <a:ext uri="{FF2B5EF4-FFF2-40B4-BE49-F238E27FC236}">
                                    <a16:creationId xmlns:a16="http://schemas.microsoft.com/office/drawing/2014/main" id="{BDBC9B58-1F11-4DA9-9CCF-2C06242D55C0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72046" y="1704975"/>
                                  <a:ext cx="761176" cy="1632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85A489E" w14:textId="77777777" w:rsidR="00144072" w:rsidRDefault="00144072" w:rsidP="0014407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5BD9473D" id="Group 153" o:spid="_x0000_s1026" alt="&quot;&quot;" style="width:182.4pt;height:58.25pt;mso-position-horizontal-relative:char;mso-position-vertical-relative:line" coordorigin="-1511,3481" coordsize="23162,1520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5" o:spid="_x0000_s1027" type="#_x0000_t202" style="position:absolute;left:-1511;top:3481;width:21520;height:3759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" filled="f" stroked="f">
                        <v:textbox inset="0,0,0,0">
                          <w:txbxContent>
                            <w:p w14:paraId="0EED62FC" w14:textId="6EC4F466" w:rsidR="00144072" w:rsidRPr="008E2197" w:rsidRDefault="008D4DAB" w:rsidP="008D4DAB">
                              <w:pPr>
                                <w:pStyle w:val="Skill"/>
                                <w:jc w:val="left"/>
                              </w:pPr>
                              <w:r>
                                <w:t xml:space="preserve">                       Albanian - native</w:t>
                              </w:r>
                            </w:p>
                          </w:txbxContent>
                        </v:textbox>
                      </v:shape>
                      <v:shape id="TextBox 114" o:spid="_x0000_s1028" type="#_x0000_t202" style="position:absolute;left:-1397;top:6776;width:21520;height:357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" filled="f" stroked="f">
                        <v:textbox inset="0,0,0,0">
                          <w:txbxContent>
                            <w:p w14:paraId="530CD16E" w14:textId="3614758E" w:rsidR="003C2244" w:rsidRPr="008E2197" w:rsidRDefault="008D4DAB" w:rsidP="003C2244">
                              <w:pPr>
                                <w:pStyle w:val="Skill"/>
                              </w:pPr>
                              <w:r>
                                <w:t xml:space="preserve">English – Fully Proficient </w:t>
                              </w:r>
                            </w:p>
                            <w:p w14:paraId="065C6794" w14:textId="7E2B0286" w:rsidR="008E2197" w:rsidRDefault="008E2197" w:rsidP="008E2197">
                              <w:pPr>
                                <w:pStyle w:val="Skill"/>
                              </w:pPr>
                            </w:p>
                            <w:p w14:paraId="21FE4CD8" w14:textId="77777777" w:rsidR="00144072" w:rsidRDefault="00144072" w:rsidP="0014407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Box 119" o:spid="_x0000_s1029" type="#_x0000_t202" style="position:absolute;left:130;top:10580;width:21184;height:3852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" filled="f" stroked="f">
                        <v:textbox inset="0,0,0,0">
                          <w:txbxContent>
                            <w:p w14:paraId="5D643A44" w14:textId="1045651A" w:rsidR="008E2197" w:rsidRDefault="003C2244" w:rsidP="003C2244">
                              <w:pPr>
                                <w:pStyle w:val="Skill"/>
                                <w:jc w:val="left"/>
                              </w:pPr>
                              <w:r>
                                <w:t xml:space="preserve">                </w:t>
                              </w:r>
                              <w:r w:rsidR="008D4DAB">
                                <w:t>Italian – Fully Proficient</w:t>
                              </w:r>
                            </w:p>
                            <w:p w14:paraId="691C29A7" w14:textId="77777777" w:rsidR="00144072" w:rsidRDefault="00144072" w:rsidP="0014407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Box 124" o:spid="_x0000_s1030" type="#_x0000_t202" style="position:absolute;left:130;top:14709;width:21521;height:2992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" filled="f" stroked="f">
                        <v:textbox inset="0,0,0,0">
                          <w:txbxContent>
                            <w:p w14:paraId="00BA4953" w14:textId="1B629B4D" w:rsidR="008E2197" w:rsidRDefault="008D4DAB" w:rsidP="008D4DAB">
                              <w:pPr>
                                <w:pStyle w:val="Skill"/>
                                <w:jc w:val="left"/>
                              </w:pPr>
                              <w:r>
                                <w:t xml:space="preserve">                </w:t>
                              </w:r>
                              <w:r>
                                <w:t>Spanish - Beginner</w:t>
                              </w:r>
                            </w:p>
                            <w:p w14:paraId="059B9527" w14:textId="77777777" w:rsidR="00144072" w:rsidRDefault="00144072" w:rsidP="0014407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Box 132" o:spid="_x0000_s1031" type="#_x0000_t202" style="position:absolute;left:6720;top:17049;width:7612;height:1633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" filled="f" stroked="f">
                        <v:textbox inset="0,0,0,0">
                          <w:txbxContent>
                            <w:p w14:paraId="485A489E" w14:textId="77777777" w:rsidR="00144072" w:rsidRDefault="00144072" w:rsidP="0014407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6AE0997D9E004B30B38FAA8ECBA6DE38"/>
              </w:placeholder>
              <w:temporary/>
              <w:showingPlcHdr/>
              <w15:appearance w15:val="hidden"/>
            </w:sdtPr>
            <w:sdtEndPr/>
            <w:sdtContent>
              <w:p w14:paraId="340CA69F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6460E0D9" w14:textId="6254DD67" w:rsidR="008E2197" w:rsidRDefault="003D4E84" w:rsidP="008E2197">
            <w:pPr>
              <w:pStyle w:val="Heading2"/>
            </w:pPr>
            <w:r>
              <w:t>Batchelor / Mathematical Engineering</w:t>
            </w:r>
          </w:p>
          <w:p w14:paraId="739EE2C9" w14:textId="1FA5E932" w:rsidR="00552F9B" w:rsidRDefault="003D4E84" w:rsidP="00552F9B">
            <w:pPr>
              <w:pStyle w:val="Heading4"/>
            </w:pPr>
            <w:r>
              <w:t>Polytechnic university of Tirana</w:t>
            </w:r>
          </w:p>
          <w:p w14:paraId="316F1FD3" w14:textId="41180174" w:rsidR="00552F9B" w:rsidRDefault="003D4E84" w:rsidP="00552F9B">
            <w:r>
              <w:t>2013-2018</w:t>
            </w:r>
          </w:p>
          <w:p w14:paraId="0F249D39" w14:textId="65FAC51E" w:rsidR="00552F9B" w:rsidRDefault="003D4E84" w:rsidP="00552F9B">
            <w:pPr>
              <w:pStyle w:val="Heading2"/>
            </w:pPr>
            <w:r>
              <w:t>PCEP- Certified entry-level Python Programmer</w:t>
            </w:r>
          </w:p>
          <w:p w14:paraId="0773BC98" w14:textId="4AD16C56" w:rsidR="003D4E84" w:rsidRDefault="003D4E84" w:rsidP="003D4E84">
            <w:pPr>
              <w:pStyle w:val="Heading4"/>
            </w:pPr>
            <w:r>
              <w:t>Python Institute</w:t>
            </w:r>
          </w:p>
          <w:p w14:paraId="5F35F8C8" w14:textId="77777777" w:rsidR="003D4E84" w:rsidRPr="003D4E84" w:rsidRDefault="003D4E84" w:rsidP="003D4E84"/>
          <w:p w14:paraId="10CAC326" w14:textId="23AC7BD8" w:rsidR="00552F9B" w:rsidRDefault="003D4E84" w:rsidP="00552F9B">
            <w:pPr>
              <w:pStyle w:val="Heading2"/>
            </w:pPr>
            <w:r>
              <w:t>Complete Python Developer in 2022</w:t>
            </w:r>
          </w:p>
          <w:p w14:paraId="4DAD317E" w14:textId="2D8D9617" w:rsidR="00552F9B" w:rsidRDefault="003D4E84" w:rsidP="00552F9B">
            <w:pPr>
              <w:pStyle w:val="Heading4"/>
            </w:pPr>
            <w:r>
              <w:t>Zero to Mastery (</w:t>
            </w:r>
            <w:r w:rsidR="008D4DAB">
              <w:t>Udemy</w:t>
            </w:r>
            <w:r>
              <w:t>)</w:t>
            </w:r>
          </w:p>
          <w:p w14:paraId="4003CA0E" w14:textId="77777777" w:rsidR="00552F9B" w:rsidRDefault="00552F9B" w:rsidP="00552F9B"/>
          <w:p w14:paraId="110C908E" w14:textId="77777777" w:rsidR="003D4E84" w:rsidRDefault="003D4E84" w:rsidP="00552F9B">
            <w:r>
              <w:t>The Ultimate MySQL Bootcamp (Udemy)</w:t>
            </w:r>
          </w:p>
          <w:p w14:paraId="7973C3B1" w14:textId="77777777" w:rsidR="008D4DAB" w:rsidRDefault="008D4DAB" w:rsidP="00552F9B">
            <w:r>
              <w:t>Microsoft Technology Associate: Networking Fundamentals (MTA)</w:t>
            </w:r>
          </w:p>
          <w:p w14:paraId="08507A74" w14:textId="3EDD31C7" w:rsidR="008D4DAB" w:rsidRPr="00552F9B" w:rsidRDefault="008D4DAB" w:rsidP="00552F9B">
            <w:r>
              <w:t xml:space="preserve">Google IT Support professional program  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12767927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56A4D4AACF0F4F7F8208E4DA8E33A70F"/>
              </w:placeholder>
              <w:temporary/>
              <w:showingPlcHdr/>
              <w15:appearance w15:val="hidden"/>
            </w:sdtPr>
            <w:sdtEndPr/>
            <w:sdtContent>
              <w:p w14:paraId="66128BCE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708A5857" w14:textId="24A4312E" w:rsidR="00552F9B" w:rsidRDefault="003C2244" w:rsidP="00552F9B">
            <w:pPr>
              <w:pStyle w:val="Heading3"/>
            </w:pPr>
            <w:r>
              <w:t>Junior Python Programmer</w:t>
            </w:r>
          </w:p>
          <w:p w14:paraId="066C0123" w14:textId="257EB030" w:rsidR="004103C0" w:rsidRDefault="003C2244" w:rsidP="004103C0">
            <w:pPr>
              <w:pStyle w:val="Heading5"/>
            </w:pPr>
            <w:r>
              <w:t>Northeast Building Products / Philadelphia, PA</w:t>
            </w:r>
            <w:r w:rsidR="009C0A92">
              <w:t>/ OCT</w:t>
            </w:r>
            <w:r>
              <w:t xml:space="preserve"> 202</w:t>
            </w:r>
            <w:r w:rsidR="0025129F">
              <w:t>0</w:t>
            </w:r>
            <w:r>
              <w:t xml:space="preserve"> – OCT 2022</w:t>
            </w:r>
          </w:p>
          <w:p w14:paraId="7874552F" w14:textId="4B6D9AC0" w:rsidR="006C2DFF" w:rsidRPr="00A6425D" w:rsidRDefault="003C2244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NBP is a windows and door manufacturer with 3 manufacturing plants across Philadelphia and multiple warehousing across country</w:t>
            </w:r>
          </w:p>
          <w:p w14:paraId="3E0627D7" w14:textId="31241A6D" w:rsidR="003C2244" w:rsidRDefault="003C2244" w:rsidP="003C2244">
            <w:pPr>
              <w:pStyle w:val="ListBullet"/>
              <w:numPr>
                <w:ilvl w:val="0"/>
                <w:numId w:val="10"/>
              </w:numPr>
            </w:pPr>
            <w:r>
              <w:t xml:space="preserve">Wrote a python code </w:t>
            </w:r>
            <w:r w:rsidR="006A4717">
              <w:t xml:space="preserve">using </w:t>
            </w:r>
            <w:r w:rsidR="007B36B9">
              <w:t>pandas’</w:t>
            </w:r>
            <w:r w:rsidR="006A4717">
              <w:t xml:space="preserve"> libraries to open .xlsx as dataframe and create excel file with matching data from multiple files and create another file with unmatched data</w:t>
            </w:r>
          </w:p>
          <w:p w14:paraId="4895CE01" w14:textId="52FBAB8D" w:rsidR="00A6425D" w:rsidRDefault="007B36B9" w:rsidP="007B36B9">
            <w:pPr>
              <w:pStyle w:val="Heading3"/>
              <w:numPr>
                <w:ilvl w:val="0"/>
                <w:numId w:val="10"/>
              </w:numPr>
            </w:pPr>
            <w:r>
              <w:rPr>
                <w:sz w:val="18"/>
                <w:szCs w:val="18"/>
              </w:rPr>
              <w:t xml:space="preserve">Developed a program that decompress and </w:t>
            </w:r>
            <w:r w:rsidR="003042CD">
              <w:rPr>
                <w:sz w:val="18"/>
                <w:szCs w:val="18"/>
              </w:rPr>
              <w:t>decode base64 to xml and parsed XML to create another XML for order entry with the required format</w:t>
            </w:r>
          </w:p>
          <w:p w14:paraId="1A447FBD" w14:textId="0ECA8347" w:rsidR="003042CD" w:rsidRDefault="003042CD" w:rsidP="003042CD">
            <w:pPr>
              <w:pStyle w:val="Heading3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Developed a data entry GUI  to automate the requisition process </w:t>
            </w:r>
          </w:p>
          <w:p w14:paraId="0578F742" w14:textId="60181FAF" w:rsidR="003042CD" w:rsidRPr="009C0A92" w:rsidRDefault="003042CD" w:rsidP="003042CD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Worked in AS400 (iSeries) environment, was able to run SQL queries using </w:t>
            </w:r>
            <w:proofErr w:type="spellStart"/>
            <w:r w:rsidR="009C0A92">
              <w:rPr>
                <w:rFonts w:ascii="Calibri" w:hAnsi="Calibri" w:cs="Calibri"/>
                <w:sz w:val="18"/>
                <w:szCs w:val="18"/>
              </w:rPr>
              <w:t>DBeaver</w:t>
            </w:r>
            <w:proofErr w:type="spellEnd"/>
            <w:r w:rsidR="009C0A92">
              <w:rPr>
                <w:rFonts w:ascii="Calibri" w:hAnsi="Calibri" w:cs="Calibri"/>
                <w:sz w:val="18"/>
                <w:szCs w:val="18"/>
              </w:rPr>
              <w:t xml:space="preserve"> to extract and manipulate data </w:t>
            </w:r>
          </w:p>
          <w:p w14:paraId="1B4DEE7F" w14:textId="7DDFF70F" w:rsidR="009C0A92" w:rsidRPr="003042CD" w:rsidRDefault="009C0A92" w:rsidP="003042CD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Worked under the supervision of Software manager was able to perform research on spool file and modify RPG code to change label information </w:t>
            </w:r>
          </w:p>
          <w:p w14:paraId="3AA398C7" w14:textId="03CBE10F" w:rsidR="003042CD" w:rsidRPr="003042CD" w:rsidRDefault="003042CD" w:rsidP="009C0A92">
            <w:pPr>
              <w:pStyle w:val="ListParagraph"/>
              <w:ind w:left="750"/>
            </w:pPr>
          </w:p>
          <w:p w14:paraId="2860E506" w14:textId="6FB3D1CF" w:rsidR="00A6425D" w:rsidRDefault="009C0A92" w:rsidP="00A6425D">
            <w:pPr>
              <w:pStyle w:val="Heading3"/>
            </w:pPr>
            <w:r>
              <w:t>IT Specialist</w:t>
            </w:r>
          </w:p>
          <w:p w14:paraId="283EDAC4" w14:textId="20C3647A" w:rsidR="00A6425D" w:rsidRDefault="009C0A92" w:rsidP="00A6425D">
            <w:pPr>
              <w:pStyle w:val="Heading5"/>
            </w:pPr>
            <w:r>
              <w:t xml:space="preserve">Northeast Building Product/ Philadelphia , PA / </w:t>
            </w:r>
            <w:proofErr w:type="spellStart"/>
            <w:r>
              <w:t>ocr</w:t>
            </w:r>
            <w:proofErr w:type="spellEnd"/>
            <w:r>
              <w:t xml:space="preserve"> 20</w:t>
            </w:r>
            <w:r w:rsidR="00941E91">
              <w:t>19</w:t>
            </w:r>
            <w:r>
              <w:t xml:space="preserve"> – oct </w:t>
            </w:r>
            <w:r w:rsidR="0025129F">
              <w:t>2020</w:t>
            </w:r>
          </w:p>
          <w:p w14:paraId="10C6770A" w14:textId="77777777" w:rsidR="00A6425D" w:rsidRDefault="009C0A92" w:rsidP="00A6425D">
            <w:pPr>
              <w:pStyle w:val="ListBullet"/>
            </w:pPr>
            <w:r>
              <w:t>Handled daily operations and IT projects for 350+ users over 3 manufacturing building in PA and across country.</w:t>
            </w:r>
          </w:p>
          <w:p w14:paraId="057F5D92" w14:textId="35D73ACD" w:rsidR="009C0A92" w:rsidRDefault="009C0A92" w:rsidP="00A6425D">
            <w:pPr>
              <w:pStyle w:val="ListBullet"/>
            </w:pPr>
            <w:r>
              <w:t xml:space="preserve">Planed and deployed more then 100 computers </w:t>
            </w:r>
            <w:r w:rsidR="003D4E84">
              <w:t>for shop floor and office users (windows &amp; Linux) , using imaging techniques and KACE.</w:t>
            </w:r>
          </w:p>
          <w:p w14:paraId="118D2C3D" w14:textId="77777777" w:rsidR="003D4E84" w:rsidRDefault="003D4E84" w:rsidP="00A6425D">
            <w:pPr>
              <w:pStyle w:val="ListBullet"/>
            </w:pPr>
            <w:r>
              <w:t>Actively monitored the servers (AS400 , VMware) and maintain uptime 99%</w:t>
            </w:r>
          </w:p>
          <w:p w14:paraId="39363A30" w14:textId="64D3BB73" w:rsidR="003D4E84" w:rsidRPr="006C2DFF" w:rsidRDefault="003D4E84" w:rsidP="00A6425D">
            <w:pPr>
              <w:pStyle w:val="ListBullet"/>
            </w:pPr>
            <w:r>
              <w:t xml:space="preserve">Configured and deployed network </w:t>
            </w:r>
            <w:r w:rsidR="008D4DAB">
              <w:t>equipment, switches</w:t>
            </w:r>
            <w:r>
              <w:t xml:space="preserve"> (HP, </w:t>
            </w:r>
            <w:proofErr w:type="spellStart"/>
            <w:r>
              <w:t>Netgear</w:t>
            </w:r>
            <w:proofErr w:type="spellEnd"/>
            <w:r>
              <w:t xml:space="preserve">, Unifi) , Access Point (Unifi) , DVR and Cameras </w:t>
            </w:r>
            <w:r w:rsidR="008D4DAB">
              <w:t>.</w:t>
            </w:r>
          </w:p>
        </w:tc>
      </w:tr>
    </w:tbl>
    <w:p w14:paraId="2652B3DD" w14:textId="77777777" w:rsidR="005A20B8" w:rsidRDefault="005A20B8"/>
    <w:sectPr w:rsidR="005A20B8" w:rsidSect="00C777FF">
      <w:headerReference w:type="default" r:id="rId28"/>
      <w:footerReference w:type="default" r:id="rId29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FC11C" w14:textId="77777777" w:rsidR="001E0226" w:rsidRDefault="001E0226" w:rsidP="00B21D64">
      <w:pPr>
        <w:spacing w:after="0" w:line="240" w:lineRule="auto"/>
      </w:pPr>
      <w:r>
        <w:separator/>
      </w:r>
    </w:p>
  </w:endnote>
  <w:endnote w:type="continuationSeparator" w:id="0">
    <w:p w14:paraId="6D510BA5" w14:textId="77777777" w:rsidR="001E0226" w:rsidRDefault="001E022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5438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00A6D6" wp14:editId="000D420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244C46B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C30CD" w14:textId="77777777" w:rsidR="001E0226" w:rsidRDefault="001E0226" w:rsidP="00B21D64">
      <w:pPr>
        <w:spacing w:after="0" w:line="240" w:lineRule="auto"/>
      </w:pPr>
      <w:r>
        <w:separator/>
      </w:r>
    </w:p>
  </w:footnote>
  <w:footnote w:type="continuationSeparator" w:id="0">
    <w:p w14:paraId="17FEDFF1" w14:textId="77777777" w:rsidR="001E0226" w:rsidRDefault="001E022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32AE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7FB250D" wp14:editId="58C942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24C07EFA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7574E"/>
    <w:multiLevelType w:val="hybridMultilevel"/>
    <w:tmpl w:val="17A2F6B4"/>
    <w:lvl w:ilvl="0" w:tplc="E2FEB978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D"/>
    <w:rsid w:val="00015775"/>
    <w:rsid w:val="000161E1"/>
    <w:rsid w:val="00021303"/>
    <w:rsid w:val="00107E81"/>
    <w:rsid w:val="00140BC0"/>
    <w:rsid w:val="00144072"/>
    <w:rsid w:val="00160BB1"/>
    <w:rsid w:val="00193DD7"/>
    <w:rsid w:val="001E0226"/>
    <w:rsid w:val="0021475C"/>
    <w:rsid w:val="0025129F"/>
    <w:rsid w:val="003042CD"/>
    <w:rsid w:val="003302B3"/>
    <w:rsid w:val="003C0BB5"/>
    <w:rsid w:val="003C2244"/>
    <w:rsid w:val="003D4E84"/>
    <w:rsid w:val="004067B9"/>
    <w:rsid w:val="004103C0"/>
    <w:rsid w:val="00452292"/>
    <w:rsid w:val="004865C2"/>
    <w:rsid w:val="004B4147"/>
    <w:rsid w:val="00552F9B"/>
    <w:rsid w:val="005636A7"/>
    <w:rsid w:val="005736BE"/>
    <w:rsid w:val="005A20B8"/>
    <w:rsid w:val="005B7DB3"/>
    <w:rsid w:val="0061400D"/>
    <w:rsid w:val="00621B5C"/>
    <w:rsid w:val="006A4717"/>
    <w:rsid w:val="006C2DFF"/>
    <w:rsid w:val="007571B5"/>
    <w:rsid w:val="007772B1"/>
    <w:rsid w:val="007B36B9"/>
    <w:rsid w:val="008424CE"/>
    <w:rsid w:val="00890F1A"/>
    <w:rsid w:val="008D4DAB"/>
    <w:rsid w:val="008E2197"/>
    <w:rsid w:val="00941E91"/>
    <w:rsid w:val="00997E86"/>
    <w:rsid w:val="009B7D45"/>
    <w:rsid w:val="009C0A92"/>
    <w:rsid w:val="009C4FD6"/>
    <w:rsid w:val="00A21AF8"/>
    <w:rsid w:val="00A573ED"/>
    <w:rsid w:val="00A6425D"/>
    <w:rsid w:val="00A96376"/>
    <w:rsid w:val="00AA0791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CE7C8A"/>
    <w:rsid w:val="00D12DFD"/>
    <w:rsid w:val="00D62B7E"/>
    <w:rsid w:val="00DD1A55"/>
    <w:rsid w:val="00E32C41"/>
    <w:rsid w:val="00E50B1D"/>
    <w:rsid w:val="00EA0419"/>
    <w:rsid w:val="00F52020"/>
    <w:rsid w:val="00F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5C7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A573ED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3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C8A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sv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svg"/><Relationship Id="rId2" Type="http://schemas.openxmlformats.org/officeDocument/2006/relationships/customXml" Target="../customXml/item2.xml"/><Relationship Id="rId16" Type="http://schemas.openxmlformats.org/officeDocument/2006/relationships/hyperlink" Target="mailto:engacuko@gmail.com" TargetMode="External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www.linkedin.com/in/ardit-cuko-764133180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2.png"/><Relationship Id="rId27" Type="http://schemas.openxmlformats.org/officeDocument/2006/relationships/hyperlink" Target="https://admac-hub.github.io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cuko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907C4FF38B45C4808143EDFF4A2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01CAF-F8E8-4575-A94D-E3DD1E0B8147}"/>
      </w:docPartPr>
      <w:docPartBody>
        <w:p w:rsidR="00855439" w:rsidRDefault="00265D8B">
          <w:pPr>
            <w:pStyle w:val="B8907C4FF38B45C4808143EDFF4A2E3E"/>
          </w:pPr>
          <w:r w:rsidRPr="007772B1">
            <w:t>ABOUT ME</w:t>
          </w:r>
        </w:p>
      </w:docPartBody>
    </w:docPart>
    <w:docPart>
      <w:docPartPr>
        <w:name w:val="6AE0997D9E004B30B38FAA8ECBA6D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25B3E-63C4-4E3B-B166-3B41A716F838}"/>
      </w:docPartPr>
      <w:docPartBody>
        <w:p w:rsidR="00855439" w:rsidRDefault="00265D8B">
          <w:pPr>
            <w:pStyle w:val="6AE0997D9E004B30B38FAA8ECBA6DE38"/>
          </w:pPr>
          <w:r>
            <w:t>Education</w:t>
          </w:r>
        </w:p>
      </w:docPartBody>
    </w:docPart>
    <w:docPart>
      <w:docPartPr>
        <w:name w:val="56A4D4AACF0F4F7F8208E4DA8E33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17EAC-B4D6-489F-BB51-9B746B5BA5BB}"/>
      </w:docPartPr>
      <w:docPartBody>
        <w:p w:rsidR="00855439" w:rsidRDefault="00265D8B">
          <w:pPr>
            <w:pStyle w:val="56A4D4AACF0F4F7F8208E4DA8E33A70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DC"/>
    <w:rsid w:val="0019244D"/>
    <w:rsid w:val="00265D8B"/>
    <w:rsid w:val="00855439"/>
    <w:rsid w:val="00964695"/>
    <w:rsid w:val="00AF07D1"/>
    <w:rsid w:val="00CE30DC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07C4FF38B45C4808143EDFF4A2E3E">
    <w:name w:val="B8907C4FF38B45C4808143EDFF4A2E3E"/>
  </w:style>
  <w:style w:type="paragraph" w:customStyle="1" w:styleId="6AE0997D9E004B30B38FAA8ECBA6DE38">
    <w:name w:val="6AE0997D9E004B30B38FAA8ECBA6DE38"/>
  </w:style>
  <w:style w:type="paragraph" w:customStyle="1" w:styleId="56A4D4AACF0F4F7F8208E4DA8E33A70F">
    <w:name w:val="56A4D4AACF0F4F7F8208E4DA8E33A70F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2022-11-05T18:03:00Z</dcterms:created>
  <dcterms:modified xsi:type="dcterms:W3CDTF">2022-11-05T18:03:00Z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